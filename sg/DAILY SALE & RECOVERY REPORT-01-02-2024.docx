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5604"/>
        <w:gridCol w:w="5196"/>
      </w:tblGrid>
      <w:tr w:rsidR="00FC03C6" w:rsidRPr="00A85B6F" w14:paraId="17B697F5" w14:textId="77777777" w:rsidTr="00261070">
        <w:tc>
          <w:tcPr>
            <w:tcW w:w="5529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26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264"/>
            </w:tblGrid>
            <w:tr w:rsidR="00FC03C6" w:rsidRPr="00A85B6F" w14:paraId="545539FD" w14:textId="77777777" w:rsidTr="003A3845">
              <w:trPr>
                <w:trHeight w:hRule="exact" w:val="139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312F0B56" w14:textId="1AD7FD02" w:rsidR="00FC03C6" w:rsidRPr="008E5D21" w:rsidRDefault="00C043D8" w:rsidP="00346ED4">
                  <w:pPr>
                    <w:pStyle w:val="Heading1"/>
                    <w:rPr>
                      <w:sz w:val="24"/>
                      <w:szCs w:val="28"/>
                    </w:rPr>
                  </w:pPr>
                  <w:proofErr w:type="gramStart"/>
                  <w:r>
                    <w:t>..</w:t>
                  </w:r>
                  <w:proofErr w:type="gramEnd"/>
                  <w:sdt>
                    <w:sdtPr>
                      <w:rPr>
                        <w:sz w:val="20"/>
                        <w:szCs w:val="22"/>
                      </w:rPr>
                      <w:alias w:val="Enter recipient name:"/>
                      <w:tag w:val="Enter recipient name:"/>
                      <w:id w:val="2044861746"/>
                      <w:placeholder>
                        <w:docPart w:val="3B6D1AB39E9D4702AE7F75FC3BC249DD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B56F6F">
                        <w:rPr>
                          <w:sz w:val="20"/>
                          <w:szCs w:val="22"/>
                        </w:rPr>
                        <w:t>thurs</w:t>
                      </w:r>
                      <w:r w:rsidR="00216E77">
                        <w:rPr>
                          <w:sz w:val="20"/>
                          <w:szCs w:val="22"/>
                        </w:rPr>
                        <w:t>DA</w:t>
                      </w:r>
                      <w:r w:rsidR="006378C7" w:rsidRPr="006378C7">
                        <w:rPr>
                          <w:sz w:val="20"/>
                          <w:szCs w:val="22"/>
                        </w:rPr>
                        <w:t>Y</w:t>
                      </w:r>
                      <w:r w:rsidR="00CC6955" w:rsidRPr="006378C7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="00B56F6F">
                        <w:rPr>
                          <w:sz w:val="20"/>
                          <w:szCs w:val="22"/>
                        </w:rPr>
                        <w:t>01st</w:t>
                      </w:r>
                      <w:r w:rsidR="00261070" w:rsidRPr="006378C7">
                        <w:rPr>
                          <w:sz w:val="20"/>
                          <w:szCs w:val="22"/>
                        </w:rPr>
                        <w:t>,</w:t>
                      </w:r>
                      <w:r w:rsidR="00B56F6F">
                        <w:rPr>
                          <w:sz w:val="20"/>
                          <w:szCs w:val="22"/>
                        </w:rPr>
                        <w:t xml:space="preserve"> febr</w:t>
                      </w:r>
                      <w:r w:rsidR="008E5D21" w:rsidRPr="006378C7">
                        <w:rPr>
                          <w:sz w:val="20"/>
                          <w:szCs w:val="22"/>
                        </w:rPr>
                        <w:t>UARY</w:t>
                      </w:r>
                      <w:r w:rsidR="00261070" w:rsidRPr="006378C7">
                        <w:rPr>
                          <w:sz w:val="20"/>
                          <w:szCs w:val="22"/>
                        </w:rPr>
                        <w:t xml:space="preserve"> 202</w:t>
                      </w:r>
                      <w:r w:rsidR="008E5D21" w:rsidRPr="006378C7">
                        <w:rPr>
                          <w:sz w:val="20"/>
                          <w:szCs w:val="22"/>
                        </w:rPr>
                        <w:t>4</w:t>
                      </w:r>
                    </w:sdtContent>
                  </w:sdt>
                </w:p>
                <w:p w14:paraId="3E77B20F" w14:textId="77777777" w:rsidR="00142FC2" w:rsidRDefault="00261070" w:rsidP="00261070">
                  <w:pPr>
                    <w:pStyle w:val="Heading2"/>
                  </w:pPr>
                  <w:r w:rsidRPr="008E5D21">
                    <w:rPr>
                      <w:sz w:val="20"/>
                      <w:szCs w:val="24"/>
                    </w:rPr>
                    <w:t>Calls</w:t>
                  </w:r>
                  <w:r w:rsidR="00FC03C6" w:rsidRPr="00A85B6F">
                    <w:t xml:space="preserve"> </w:t>
                  </w:r>
                  <w:r w:rsidR="00FC03C6">
                    <w:t xml:space="preserve">| </w:t>
                  </w:r>
                  <w:r>
                    <w:t>Meetings</w:t>
                  </w:r>
                  <w:r w:rsidR="008E5D21">
                    <w:t xml:space="preserve"> | Recovery</w:t>
                  </w:r>
                  <w:r w:rsidR="00FC03C6" w:rsidRPr="00A85B6F">
                    <w:t xml:space="preserve"> </w:t>
                  </w:r>
                  <w:r w:rsidR="00FC03C6">
                    <w:t>|</w:t>
                  </w:r>
                </w:p>
                <w:p w14:paraId="74D2C179" w14:textId="21DD3645" w:rsidR="00FC03C6" w:rsidRPr="00A85B6F" w:rsidRDefault="003A3845" w:rsidP="00261070">
                  <w:pPr>
                    <w:pStyle w:val="Heading2"/>
                  </w:pPr>
                  <w:r>
                    <w:t>O</w:t>
                  </w:r>
                  <w:r w:rsidR="00261070">
                    <w:t>ther Activities Performed</w:t>
                  </w:r>
                </w:p>
              </w:tc>
            </w:tr>
            <w:tr w:rsidR="00FC03C6" w:rsidRPr="00A85B6F" w14:paraId="54F09B46" w14:textId="77777777" w:rsidTr="00226659">
              <w:trPr>
                <w:trHeight w:val="996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649E82A3" w14:textId="50D09E64" w:rsidR="00261070" w:rsidRPr="00261070" w:rsidRDefault="00261070" w:rsidP="00261070">
                  <w:pPr>
                    <w:rPr>
                      <w:b/>
                      <w:sz w:val="24"/>
                      <w:u w:val="single"/>
                    </w:rPr>
                  </w:pPr>
                  <w:r w:rsidRPr="00261070">
                    <w:rPr>
                      <w:b/>
                      <w:sz w:val="24"/>
                      <w:u w:val="single"/>
                    </w:rPr>
                    <w:t xml:space="preserve">INDIVIDUAL </w:t>
                  </w:r>
                  <w:r w:rsidR="003A3845">
                    <w:rPr>
                      <w:b/>
                      <w:sz w:val="24"/>
                      <w:u w:val="single"/>
                    </w:rPr>
                    <w:t xml:space="preserve">SLAES </w:t>
                  </w:r>
                  <w:r w:rsidR="00660534">
                    <w:rPr>
                      <w:b/>
                      <w:sz w:val="24"/>
                      <w:u w:val="single"/>
                    </w:rPr>
                    <w:t xml:space="preserve">TEAM </w:t>
                  </w:r>
                  <w:r w:rsidRPr="00261070">
                    <w:rPr>
                      <w:b/>
                      <w:sz w:val="24"/>
                      <w:u w:val="single"/>
                    </w:rPr>
                    <w:t>REPORT:</w:t>
                  </w:r>
                </w:p>
                <w:p w14:paraId="08F5B532" w14:textId="6B6AC857" w:rsidR="00261070" w:rsidRPr="00D411D9" w:rsidRDefault="008E5D21" w:rsidP="00261070">
                  <w:pPr>
                    <w:rPr>
                      <w:b/>
                    </w:rPr>
                  </w:pPr>
                  <w:r>
                    <w:rPr>
                      <w:b/>
                    </w:rPr>
                    <w:t>Asif Idrees</w:t>
                  </w:r>
                </w:p>
                <w:p w14:paraId="176E7969" w14:textId="642433BD" w:rsidR="006013DF" w:rsidRDefault="00B56F6F" w:rsidP="006013DF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00</w:t>
                  </w:r>
                  <w:r w:rsidR="006013DF">
                    <w:t xml:space="preserve"> </w:t>
                  </w:r>
                  <w:r w:rsidR="00C82EF9">
                    <w:t xml:space="preserve">Clients </w:t>
                  </w:r>
                  <w:r w:rsidR="006013DF">
                    <w:t>Cold Calls</w:t>
                  </w:r>
                </w:p>
                <w:p w14:paraId="04348119" w14:textId="7FCF2337" w:rsidR="006013DF" w:rsidRDefault="008D01AC" w:rsidP="006013DF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 w:rsidR="006013DF">
                    <w:t xml:space="preserve"> Project Detailed shared</w:t>
                  </w:r>
                </w:p>
                <w:p w14:paraId="6D49484A" w14:textId="7D30D58A" w:rsidR="006013DF" w:rsidRDefault="00A2282F" w:rsidP="006013DF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 w:rsidR="006013DF">
                    <w:t xml:space="preserve"> </w:t>
                  </w:r>
                  <w:r w:rsidR="00AD6191">
                    <w:t>Follow up</w:t>
                  </w:r>
                </w:p>
                <w:p w14:paraId="350925E5" w14:textId="3B743489" w:rsidR="00AD6191" w:rsidRDefault="00AD6191" w:rsidP="00AD6191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>
                    <w:t xml:space="preserve"> Interested</w:t>
                  </w:r>
                </w:p>
                <w:p w14:paraId="6D404CAC" w14:textId="187E6207" w:rsidR="00BF5AE6" w:rsidRDefault="006013DF" w:rsidP="006013DF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8D01AC">
                    <w:t>0</w:t>
                  </w:r>
                  <w:r>
                    <w:t xml:space="preserve"> Meeting </w:t>
                  </w:r>
                </w:p>
                <w:p w14:paraId="0BF93E69" w14:textId="0A82BB90" w:rsidR="00261070" w:rsidRPr="00D411D9" w:rsidRDefault="008E5D21" w:rsidP="00261070">
                  <w:pPr>
                    <w:rPr>
                      <w:b/>
                    </w:rPr>
                  </w:pPr>
                  <w:r>
                    <w:rPr>
                      <w:b/>
                    </w:rPr>
                    <w:t>Saqib Nawaz</w:t>
                  </w:r>
                </w:p>
                <w:p w14:paraId="55172F52" w14:textId="5D70551A" w:rsidR="003A3845" w:rsidRDefault="00B56F6F" w:rsidP="00434219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00</w:t>
                  </w:r>
                  <w:r w:rsidR="008D01AC">
                    <w:t xml:space="preserve"> </w:t>
                  </w:r>
                  <w:r w:rsidR="00C82EF9">
                    <w:t>Clients</w:t>
                  </w:r>
                  <w:r w:rsidR="003A3845">
                    <w:t xml:space="preserve"> Cold Calls</w:t>
                  </w:r>
                </w:p>
                <w:p w14:paraId="0B832446" w14:textId="25A2C95D" w:rsidR="0072034B" w:rsidRDefault="0072034B" w:rsidP="00434219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>
                    <w:t xml:space="preserve"> Project Detailed shared</w:t>
                  </w:r>
                </w:p>
                <w:p w14:paraId="43EE5C33" w14:textId="1C418BF6" w:rsidR="008D01AC" w:rsidRDefault="008D01AC" w:rsidP="008D01AC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>
                    <w:t xml:space="preserve"> Follow up</w:t>
                  </w:r>
                </w:p>
                <w:p w14:paraId="6B0C46A3" w14:textId="4CAE3A54" w:rsidR="00AB621C" w:rsidRDefault="00AB621C" w:rsidP="00AB621C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A2282F">
                    <w:t>0</w:t>
                  </w:r>
                  <w:r>
                    <w:t xml:space="preserve"> Interested</w:t>
                  </w:r>
                </w:p>
                <w:p w14:paraId="00E7EA9F" w14:textId="4B4B0657" w:rsidR="003A3845" w:rsidRPr="00D411D9" w:rsidRDefault="0072034B" w:rsidP="003A384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Muhammad </w:t>
                  </w:r>
                  <w:r w:rsidR="006378C7">
                    <w:rPr>
                      <w:b/>
                    </w:rPr>
                    <w:t>Aliyan Amjad</w:t>
                  </w:r>
                </w:p>
                <w:p w14:paraId="5C2098AC" w14:textId="76F68BA0" w:rsidR="003A3845" w:rsidRDefault="00B56F6F" w:rsidP="00434219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00</w:t>
                  </w:r>
                  <w:r w:rsidR="003A3845">
                    <w:t xml:space="preserve"> </w:t>
                  </w:r>
                  <w:r w:rsidR="008D01AC">
                    <w:t>Clients</w:t>
                  </w:r>
                  <w:r w:rsidR="003A3845">
                    <w:t xml:space="preserve"> Cold Calls</w:t>
                  </w:r>
                </w:p>
                <w:p w14:paraId="13544C46" w14:textId="175D4BAD" w:rsidR="0072034B" w:rsidRDefault="00EB04B8" w:rsidP="00434219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 w:rsidR="0072034B">
                    <w:t xml:space="preserve"> Project Detailed shared</w:t>
                  </w:r>
                </w:p>
                <w:p w14:paraId="70D1506E" w14:textId="45CF6A5C" w:rsidR="008D01AC" w:rsidRDefault="008D01AC" w:rsidP="008D01AC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>
                    <w:t xml:space="preserve"> Interested</w:t>
                  </w:r>
                </w:p>
                <w:p w14:paraId="258B9D78" w14:textId="43C9EB26" w:rsidR="00377C25" w:rsidRPr="00D411D9" w:rsidRDefault="00377C25" w:rsidP="00377C25">
                  <w:pPr>
                    <w:rPr>
                      <w:b/>
                    </w:rPr>
                  </w:pPr>
                  <w:r>
                    <w:rPr>
                      <w:b/>
                    </w:rPr>
                    <w:t>Samar Sohail</w:t>
                  </w:r>
                </w:p>
                <w:p w14:paraId="7824DD15" w14:textId="6EF58E4D" w:rsidR="00377C25" w:rsidRDefault="00B56F6F" w:rsidP="00434219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050946">
                    <w:t>0</w:t>
                  </w:r>
                  <w:r w:rsidR="00377C25">
                    <w:t xml:space="preserve"> </w:t>
                  </w:r>
                  <w:r w:rsidR="00C82EF9">
                    <w:t>Clients</w:t>
                  </w:r>
                  <w:r w:rsidR="00377C25">
                    <w:t xml:space="preserve"> Cold Calls</w:t>
                  </w:r>
                </w:p>
                <w:p w14:paraId="0CFE6E36" w14:textId="72782BF4" w:rsidR="008D01AC" w:rsidRDefault="008D01AC" w:rsidP="008D01AC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>
                    <w:t xml:space="preserve"> </w:t>
                  </w:r>
                  <w:r w:rsidR="00050946">
                    <w:t xml:space="preserve">Project Detailed shared </w:t>
                  </w:r>
                </w:p>
                <w:p w14:paraId="4ACBA81E" w14:textId="031D7503" w:rsidR="00377C25" w:rsidRDefault="00050946" w:rsidP="00434219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 w:rsidR="008D01AC">
                    <w:t xml:space="preserve"> Interested</w:t>
                  </w:r>
                </w:p>
                <w:p w14:paraId="6F720BF0" w14:textId="04D65D90" w:rsidR="003A3845" w:rsidRPr="00261070" w:rsidRDefault="003A3845" w:rsidP="003A3845">
                  <w:pPr>
                    <w:rPr>
                      <w:b/>
                      <w:sz w:val="24"/>
                      <w:u w:val="single"/>
                    </w:rPr>
                  </w:pPr>
                  <w:r w:rsidRPr="00261070">
                    <w:rPr>
                      <w:b/>
                      <w:sz w:val="24"/>
                      <w:u w:val="single"/>
                    </w:rPr>
                    <w:t xml:space="preserve">INDIVIDUAL </w:t>
                  </w:r>
                  <w:r>
                    <w:rPr>
                      <w:b/>
                      <w:sz w:val="24"/>
                      <w:u w:val="single"/>
                    </w:rPr>
                    <w:t>RECOVERY</w:t>
                  </w:r>
                  <w:r w:rsidR="00660534">
                    <w:rPr>
                      <w:b/>
                      <w:sz w:val="24"/>
                      <w:u w:val="single"/>
                    </w:rPr>
                    <w:t xml:space="preserve"> TEAM</w:t>
                  </w:r>
                  <w:r>
                    <w:rPr>
                      <w:b/>
                      <w:sz w:val="24"/>
                      <w:u w:val="single"/>
                    </w:rPr>
                    <w:t xml:space="preserve"> </w:t>
                  </w:r>
                  <w:r w:rsidRPr="00261070">
                    <w:rPr>
                      <w:b/>
                      <w:sz w:val="24"/>
                      <w:u w:val="single"/>
                    </w:rPr>
                    <w:t>REPORT:</w:t>
                  </w:r>
                </w:p>
                <w:p w14:paraId="0A68296C" w14:textId="6DDDE5D0" w:rsidR="00142FC2" w:rsidRPr="00D411D9" w:rsidRDefault="00142FC2" w:rsidP="00142FC2">
                  <w:pPr>
                    <w:rPr>
                      <w:b/>
                    </w:rPr>
                  </w:pPr>
                  <w:r>
                    <w:rPr>
                      <w:b/>
                    </w:rPr>
                    <w:t>Iqara &amp; Mahnoor</w:t>
                  </w:r>
                </w:p>
                <w:p w14:paraId="68145F65" w14:textId="3DE61A5B" w:rsidR="00434219" w:rsidRDefault="00B56F6F" w:rsidP="00434219">
                  <w:pPr>
                    <w:pStyle w:val="ListParagraph"/>
                    <w:numPr>
                      <w:ilvl w:val="0"/>
                      <w:numId w:val="19"/>
                    </w:numPr>
                    <w:spacing w:line="256" w:lineRule="auto"/>
                  </w:pPr>
                  <w:r>
                    <w:t>00</w:t>
                  </w:r>
                  <w:r w:rsidR="00434219">
                    <w:t xml:space="preserve">/- Recovery Received </w:t>
                  </w:r>
                </w:p>
                <w:p w14:paraId="5909CB28" w14:textId="5F73D2D2" w:rsidR="00142FC2" w:rsidRDefault="006013DF" w:rsidP="00434219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 w:rsidR="00142FC2">
                    <w:t xml:space="preserve"> Clients Calls</w:t>
                  </w:r>
                </w:p>
                <w:p w14:paraId="3444B3BB" w14:textId="351438D4" w:rsidR="008B6488" w:rsidRDefault="008B6488" w:rsidP="008B6488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0</w:t>
                  </w:r>
                  <w:r w:rsidR="00B56F6F">
                    <w:t>0</w:t>
                  </w:r>
                  <w:r>
                    <w:t xml:space="preserve"> Follow up</w:t>
                  </w:r>
                </w:p>
                <w:p w14:paraId="208978EB" w14:textId="3C092C5E" w:rsidR="006013DF" w:rsidRPr="003A3845" w:rsidRDefault="00B56F6F" w:rsidP="00EB04B8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/>
                    </w:rPr>
                  </w:pPr>
                  <w:r>
                    <w:t>00</w:t>
                  </w:r>
                  <w:r w:rsidR="00142FC2">
                    <w:t xml:space="preserve"> </w:t>
                  </w:r>
                  <w:r w:rsidR="00434219">
                    <w:t xml:space="preserve">Text &amp; Voice Message </w:t>
                  </w:r>
                  <w:r w:rsidR="00BF5AE6">
                    <w:t>WhatsApp</w:t>
                  </w:r>
                </w:p>
              </w:tc>
            </w:tr>
          </w:tbl>
          <w:p w14:paraId="2D81A658" w14:textId="77777777" w:rsidR="00FC03C6" w:rsidRPr="00A85B6F" w:rsidRDefault="00FC03C6" w:rsidP="00346ED4"/>
        </w:tc>
        <w:tc>
          <w:tcPr>
            <w:tcW w:w="5127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5908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5908"/>
            </w:tblGrid>
            <w:tr w:rsidR="00FC03C6" w:rsidRPr="00A85B6F" w14:paraId="7A87EF26" w14:textId="77777777" w:rsidTr="00151FB2">
              <w:trPr>
                <w:trHeight w:hRule="exact" w:val="592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61D7569B" w14:textId="77777777" w:rsidR="00261070" w:rsidRPr="003F52EE" w:rsidRDefault="00261070" w:rsidP="00261070">
                  <w:pPr>
                    <w:pStyle w:val="Heading1"/>
                    <w:jc w:val="left"/>
                    <w:rPr>
                      <w:color w:val="833C0B" w:themeColor="accent2" w:themeShade="80"/>
                    </w:rPr>
                  </w:pPr>
                  <w:r w:rsidRPr="003F52EE">
                    <w:rPr>
                      <w:color w:val="833C0B" w:themeColor="accent2" w:themeShade="80"/>
                    </w:rPr>
                    <w:t xml:space="preserve">     other activities     </w:t>
                  </w:r>
                </w:p>
                <w:p w14:paraId="1D2273F1" w14:textId="77777777" w:rsidR="00FC03C6" w:rsidRPr="003F52EE" w:rsidRDefault="00261070" w:rsidP="00261070">
                  <w:pPr>
                    <w:pStyle w:val="Heading1"/>
                    <w:jc w:val="left"/>
                    <w:rPr>
                      <w:color w:val="833C0B" w:themeColor="accent2" w:themeShade="80"/>
                    </w:rPr>
                  </w:pPr>
                  <w:r w:rsidRPr="003F52EE">
                    <w:rPr>
                      <w:color w:val="833C0B" w:themeColor="accent2" w:themeShade="80"/>
                    </w:rPr>
                    <w:t xml:space="preserve">     performed </w:t>
                  </w:r>
                </w:p>
                <w:p w14:paraId="4DC6B326" w14:textId="77777777" w:rsidR="00507D22" w:rsidRPr="003F52EE" w:rsidRDefault="00507D22" w:rsidP="00507D22">
                  <w:pPr>
                    <w:rPr>
                      <w:color w:val="833C0B" w:themeColor="accent2" w:themeShade="80"/>
                    </w:rPr>
                  </w:pPr>
                </w:p>
                <w:p w14:paraId="4EDAF75F" w14:textId="407A92F4" w:rsidR="00142FC2" w:rsidRPr="003F52EE" w:rsidRDefault="00EC3625" w:rsidP="009D1BB4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color w:val="833C0B" w:themeColor="accent2" w:themeShade="80"/>
                    </w:rPr>
                  </w:pPr>
                  <w:r w:rsidRPr="003F52EE">
                    <w:rPr>
                      <w:color w:val="833C0B" w:themeColor="accent2" w:themeShade="80"/>
                    </w:rPr>
                    <w:t xml:space="preserve">Morning </w:t>
                  </w:r>
                  <w:r w:rsidR="00261070" w:rsidRPr="003F52EE">
                    <w:rPr>
                      <w:color w:val="833C0B" w:themeColor="accent2" w:themeShade="80"/>
                    </w:rPr>
                    <w:t xml:space="preserve">Meeting </w:t>
                  </w:r>
                  <w:r w:rsidR="004F4EBD" w:rsidRPr="003F52EE">
                    <w:rPr>
                      <w:color w:val="833C0B" w:themeColor="accent2" w:themeShade="80"/>
                    </w:rPr>
                    <w:t>of</w:t>
                  </w:r>
                  <w:r w:rsidR="00261070" w:rsidRPr="003F52EE">
                    <w:rPr>
                      <w:color w:val="833C0B" w:themeColor="accent2" w:themeShade="80"/>
                    </w:rPr>
                    <w:t xml:space="preserve"> </w:t>
                  </w:r>
                  <w:r w:rsidR="00CC6955" w:rsidRPr="003F52EE">
                    <w:rPr>
                      <w:color w:val="833C0B" w:themeColor="accent2" w:themeShade="80"/>
                    </w:rPr>
                    <w:t xml:space="preserve">All </w:t>
                  </w:r>
                  <w:r w:rsidR="00261070" w:rsidRPr="003F52EE">
                    <w:rPr>
                      <w:color w:val="833C0B" w:themeColor="accent2" w:themeShade="80"/>
                    </w:rPr>
                    <w:t>Sales</w:t>
                  </w:r>
                  <w:r w:rsidR="00142FC2" w:rsidRPr="003F52EE">
                    <w:rPr>
                      <w:color w:val="833C0B" w:themeColor="accent2" w:themeShade="80"/>
                    </w:rPr>
                    <w:t xml:space="preserve"> &amp; </w:t>
                  </w:r>
                </w:p>
                <w:p w14:paraId="5AD3A766" w14:textId="3FEBA9B9" w:rsidR="00507D22" w:rsidRPr="003F52EE" w:rsidRDefault="00142FC2" w:rsidP="009D1BB4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color w:val="833C0B" w:themeColor="accent2" w:themeShade="80"/>
                    </w:rPr>
                  </w:pPr>
                  <w:r w:rsidRPr="003F52EE">
                    <w:rPr>
                      <w:color w:val="833C0B" w:themeColor="accent2" w:themeShade="80"/>
                    </w:rPr>
                    <w:t>Recovery</w:t>
                  </w:r>
                  <w:r w:rsidR="00261070" w:rsidRPr="003F52EE">
                    <w:rPr>
                      <w:color w:val="833C0B" w:themeColor="accent2" w:themeShade="80"/>
                    </w:rPr>
                    <w:t xml:space="preserve"> Staff</w:t>
                  </w:r>
                </w:p>
                <w:p w14:paraId="04C9D1CB" w14:textId="77777777" w:rsidR="00507D22" w:rsidRPr="003F52EE" w:rsidRDefault="00507D22" w:rsidP="00507D22">
                  <w:pPr>
                    <w:pStyle w:val="ListParagraph"/>
                    <w:rPr>
                      <w:color w:val="833C0B" w:themeColor="accent2" w:themeShade="80"/>
                    </w:rPr>
                  </w:pPr>
                </w:p>
                <w:p w14:paraId="1271C8FE" w14:textId="7A83E7A0" w:rsidR="00261070" w:rsidRDefault="004F4EBD" w:rsidP="00142FC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color w:val="833C0B" w:themeColor="accent2" w:themeShade="80"/>
                    </w:rPr>
                  </w:pPr>
                  <w:r>
                    <w:rPr>
                      <w:color w:val="833C0B" w:themeColor="accent2" w:themeShade="80"/>
                    </w:rPr>
                    <w:t xml:space="preserve">Daily </w:t>
                  </w:r>
                  <w:r w:rsidR="00CC6955" w:rsidRPr="003F52EE">
                    <w:rPr>
                      <w:color w:val="833C0B" w:themeColor="accent2" w:themeShade="80"/>
                    </w:rPr>
                    <w:t xml:space="preserve">Training Session </w:t>
                  </w:r>
                  <w:r w:rsidR="00142FC2" w:rsidRPr="003F52EE">
                    <w:rPr>
                      <w:color w:val="833C0B" w:themeColor="accent2" w:themeShade="80"/>
                    </w:rPr>
                    <w:t>for Projects</w:t>
                  </w:r>
                </w:p>
                <w:p w14:paraId="5EC5B006" w14:textId="77777777" w:rsidR="00FA0C67" w:rsidRPr="00FA0C67" w:rsidRDefault="00FA0C67" w:rsidP="00FA0C67">
                  <w:pPr>
                    <w:pStyle w:val="ListParagraph"/>
                    <w:rPr>
                      <w:color w:val="833C0B" w:themeColor="accent2" w:themeShade="80"/>
                    </w:rPr>
                  </w:pPr>
                </w:p>
                <w:p w14:paraId="31199F9A" w14:textId="77777777" w:rsidR="00160D6D" w:rsidRPr="00160D6D" w:rsidRDefault="00160D6D" w:rsidP="00160D6D">
                  <w:pPr>
                    <w:pStyle w:val="ListParagraph"/>
                    <w:rPr>
                      <w:color w:val="833C0B" w:themeColor="accent2" w:themeShade="80"/>
                    </w:rPr>
                  </w:pPr>
                </w:p>
                <w:p w14:paraId="3238739E" w14:textId="77777777" w:rsidR="00227978" w:rsidRPr="003F52EE" w:rsidRDefault="00227978" w:rsidP="00227978">
                  <w:pPr>
                    <w:pStyle w:val="ListParagraph"/>
                    <w:rPr>
                      <w:color w:val="833C0B" w:themeColor="accent2" w:themeShade="80"/>
                    </w:rPr>
                  </w:pPr>
                </w:p>
                <w:p w14:paraId="7698A31F" w14:textId="21277223" w:rsidR="00151FB2" w:rsidRPr="006378C7" w:rsidRDefault="00151FB2" w:rsidP="006378C7">
                  <w:pPr>
                    <w:rPr>
                      <w:color w:val="833C0B" w:themeColor="accent2" w:themeShade="80"/>
                    </w:rPr>
                  </w:pPr>
                </w:p>
                <w:p w14:paraId="58B6DEA3" w14:textId="77777777" w:rsidR="00FC03C6" w:rsidRPr="003F52EE" w:rsidRDefault="00FC03C6" w:rsidP="00261070">
                  <w:pPr>
                    <w:pStyle w:val="Heading2"/>
                    <w:jc w:val="left"/>
                    <w:rPr>
                      <w:color w:val="833C0B" w:themeColor="accent2" w:themeShade="80"/>
                    </w:rPr>
                  </w:pPr>
                </w:p>
              </w:tc>
            </w:tr>
            <w:tr w:rsidR="008D01AC" w:rsidRPr="00A85B6F" w14:paraId="0D92E3D2" w14:textId="77777777" w:rsidTr="00151FB2">
              <w:trPr>
                <w:trHeight w:hRule="exact" w:val="592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0D04D603" w14:textId="77777777" w:rsidR="008D01AC" w:rsidRPr="003F52EE" w:rsidRDefault="008D01AC" w:rsidP="00261070">
                  <w:pPr>
                    <w:pStyle w:val="Heading1"/>
                    <w:jc w:val="left"/>
                    <w:rPr>
                      <w:color w:val="833C0B" w:themeColor="accent2" w:themeShade="80"/>
                    </w:rPr>
                  </w:pPr>
                </w:p>
              </w:tc>
            </w:tr>
          </w:tbl>
          <w:p w14:paraId="4BEE8023" w14:textId="4D040C88" w:rsidR="00FC03C6" w:rsidRPr="00A85B6F" w:rsidRDefault="003F52EE" w:rsidP="00346ED4">
            <w:r>
              <w:lastRenderedPageBreak/>
              <w:t>`</w:t>
            </w:r>
          </w:p>
        </w:tc>
      </w:tr>
    </w:tbl>
    <w:p w14:paraId="52F0524B" w14:textId="77777777" w:rsidR="00BA1C17" w:rsidRPr="00FC03C6" w:rsidRDefault="00BA1C17" w:rsidP="00FC03C6"/>
    <w:sectPr w:rsidR="00BA1C17" w:rsidRPr="00FC03C6" w:rsidSect="00446B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32" w:right="720" w:bottom="432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8E3FC" w14:textId="77777777" w:rsidR="00773F11" w:rsidRDefault="00773F11" w:rsidP="004A7542">
      <w:pPr>
        <w:spacing w:after="0" w:line="240" w:lineRule="auto"/>
      </w:pPr>
      <w:r>
        <w:separator/>
      </w:r>
    </w:p>
  </w:endnote>
  <w:endnote w:type="continuationSeparator" w:id="0">
    <w:p w14:paraId="7D7120B3" w14:textId="77777777" w:rsidR="00773F11" w:rsidRDefault="00773F11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87C43" w14:textId="77777777" w:rsidR="00660534" w:rsidRDefault="00660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BDF08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0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6CC93" w14:textId="77777777" w:rsidR="00660534" w:rsidRDefault="0066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DA306" w14:textId="77777777" w:rsidR="00773F11" w:rsidRDefault="00773F11" w:rsidP="004A7542">
      <w:pPr>
        <w:spacing w:after="0" w:line="240" w:lineRule="auto"/>
      </w:pPr>
      <w:r>
        <w:separator/>
      </w:r>
    </w:p>
  </w:footnote>
  <w:footnote w:type="continuationSeparator" w:id="0">
    <w:p w14:paraId="00C6970A" w14:textId="77777777" w:rsidR="00773F11" w:rsidRDefault="00773F11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D6FD8" w14:textId="77777777" w:rsidR="00660534" w:rsidRDefault="00660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411D5" w14:textId="77777777" w:rsidR="00660534" w:rsidRDefault="006605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894705151"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14:paraId="268B6062" w14:textId="0FEC43D3" w:rsidR="009A61FA" w:rsidRDefault="004F4EBD" w:rsidP="00B448CC">
        <w:pPr>
          <w:pStyle w:val="Header"/>
        </w:pPr>
        <w:r>
          <w:t xml:space="preserve">sales </w:t>
        </w:r>
        <w:r w:rsidR="00660534">
          <w:t xml:space="preserve">&amp; RECOVERY </w:t>
        </w:r>
        <w:r>
          <w:t>team report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272E92"/>
    <w:multiLevelType w:val="hybridMultilevel"/>
    <w:tmpl w:val="2C2E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C0C2D13"/>
    <w:multiLevelType w:val="hybridMultilevel"/>
    <w:tmpl w:val="33BC3E8E"/>
    <w:lvl w:ilvl="0" w:tplc="55AC1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70"/>
    <w:rsid w:val="00000514"/>
    <w:rsid w:val="00011C73"/>
    <w:rsid w:val="00046787"/>
    <w:rsid w:val="00050946"/>
    <w:rsid w:val="00056846"/>
    <w:rsid w:val="00065B44"/>
    <w:rsid w:val="000B7692"/>
    <w:rsid w:val="000E3354"/>
    <w:rsid w:val="000E568C"/>
    <w:rsid w:val="000F138F"/>
    <w:rsid w:val="00142FC2"/>
    <w:rsid w:val="00151FB2"/>
    <w:rsid w:val="00160D6D"/>
    <w:rsid w:val="00185F18"/>
    <w:rsid w:val="001A7FFB"/>
    <w:rsid w:val="00210152"/>
    <w:rsid w:val="00216E77"/>
    <w:rsid w:val="00226659"/>
    <w:rsid w:val="00227978"/>
    <w:rsid w:val="00261070"/>
    <w:rsid w:val="00293B83"/>
    <w:rsid w:val="002D075C"/>
    <w:rsid w:val="002D3C03"/>
    <w:rsid w:val="00314F71"/>
    <w:rsid w:val="003160AF"/>
    <w:rsid w:val="00377C25"/>
    <w:rsid w:val="003A3845"/>
    <w:rsid w:val="003C2CAF"/>
    <w:rsid w:val="003F52EE"/>
    <w:rsid w:val="00434219"/>
    <w:rsid w:val="004430D2"/>
    <w:rsid w:val="00446339"/>
    <w:rsid w:val="00446B22"/>
    <w:rsid w:val="004549B6"/>
    <w:rsid w:val="004A7542"/>
    <w:rsid w:val="004C18D2"/>
    <w:rsid w:val="004C68E0"/>
    <w:rsid w:val="004F2CFB"/>
    <w:rsid w:val="004F4EBD"/>
    <w:rsid w:val="00507D22"/>
    <w:rsid w:val="005110A5"/>
    <w:rsid w:val="005329D0"/>
    <w:rsid w:val="0059680C"/>
    <w:rsid w:val="005B0463"/>
    <w:rsid w:val="005C0304"/>
    <w:rsid w:val="006013DF"/>
    <w:rsid w:val="006378C7"/>
    <w:rsid w:val="00660534"/>
    <w:rsid w:val="006A3CE7"/>
    <w:rsid w:val="006B72CD"/>
    <w:rsid w:val="00710B1C"/>
    <w:rsid w:val="0072034B"/>
    <w:rsid w:val="007608CB"/>
    <w:rsid w:val="00773F11"/>
    <w:rsid w:val="007A28FB"/>
    <w:rsid w:val="008130C4"/>
    <w:rsid w:val="008167A7"/>
    <w:rsid w:val="00826E2A"/>
    <w:rsid w:val="00856BE9"/>
    <w:rsid w:val="008772EF"/>
    <w:rsid w:val="008901F5"/>
    <w:rsid w:val="008B6488"/>
    <w:rsid w:val="008B7494"/>
    <w:rsid w:val="008D01AC"/>
    <w:rsid w:val="008E5709"/>
    <w:rsid w:val="008E5D21"/>
    <w:rsid w:val="009305B2"/>
    <w:rsid w:val="00930B00"/>
    <w:rsid w:val="009921CA"/>
    <w:rsid w:val="009A61FA"/>
    <w:rsid w:val="009F4E2D"/>
    <w:rsid w:val="00A11340"/>
    <w:rsid w:val="00A2282F"/>
    <w:rsid w:val="00AB621C"/>
    <w:rsid w:val="00AC0F21"/>
    <w:rsid w:val="00AD334B"/>
    <w:rsid w:val="00AD6191"/>
    <w:rsid w:val="00B01A16"/>
    <w:rsid w:val="00B077D9"/>
    <w:rsid w:val="00B448CC"/>
    <w:rsid w:val="00B56F6F"/>
    <w:rsid w:val="00B57855"/>
    <w:rsid w:val="00B766F0"/>
    <w:rsid w:val="00BA1C17"/>
    <w:rsid w:val="00BF5AE6"/>
    <w:rsid w:val="00C043D8"/>
    <w:rsid w:val="00C11195"/>
    <w:rsid w:val="00C82EF9"/>
    <w:rsid w:val="00CA4B6F"/>
    <w:rsid w:val="00CC6955"/>
    <w:rsid w:val="00CF1049"/>
    <w:rsid w:val="00CF3659"/>
    <w:rsid w:val="00D127E4"/>
    <w:rsid w:val="00DA498D"/>
    <w:rsid w:val="00DF219D"/>
    <w:rsid w:val="00E54BF5"/>
    <w:rsid w:val="00EB04B8"/>
    <w:rsid w:val="00EC3625"/>
    <w:rsid w:val="00F045DC"/>
    <w:rsid w:val="00F42A93"/>
    <w:rsid w:val="00F460CB"/>
    <w:rsid w:val="00FA0C67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9051"/>
  <w15:chartTrackingRefBased/>
  <w15:docId w15:val="{0B64AAE6-B60F-401C-82E5-9A128B3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38F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C03C6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FC03C6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FC03C6"/>
  </w:style>
  <w:style w:type="paragraph" w:styleId="Closing">
    <w:name w:val="Closing"/>
    <w:basedOn w:val="Normal"/>
    <w:next w:val="Signature"/>
    <w:link w:val="ClosingChar"/>
    <w:uiPriority w:val="13"/>
    <w:qFormat/>
    <w:rsid w:val="00FC03C6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FC03C6"/>
  </w:style>
  <w:style w:type="paragraph" w:styleId="Signature">
    <w:name w:val="Signature"/>
    <w:basedOn w:val="Normal"/>
    <w:next w:val="Normal"/>
    <w:link w:val="SignatureChar"/>
    <w:uiPriority w:val="14"/>
    <w:qFormat/>
    <w:rsid w:val="00FC03C6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FC03C6"/>
  </w:style>
  <w:style w:type="paragraph" w:styleId="Date">
    <w:name w:val="Date"/>
    <w:basedOn w:val="Normal"/>
    <w:next w:val="Normal"/>
    <w:link w:val="DateChar"/>
    <w:uiPriority w:val="11"/>
    <w:qFormat/>
    <w:rsid w:val="00FC03C6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FC03C6"/>
  </w:style>
  <w:style w:type="character" w:customStyle="1" w:styleId="Heading9Char">
    <w:name w:val="Heading 9 Char"/>
    <w:basedOn w:val="DefaultParagraphFont"/>
    <w:link w:val="Heading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261070"/>
    <w:pPr>
      <w:spacing w:after="160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2314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6D1AB39E9D4702AE7F75FC3BC24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22C52-32A2-4B3D-A9D4-478B51197C3E}"/>
      </w:docPartPr>
      <w:docPartBody>
        <w:p w:rsidR="008E68AF" w:rsidRDefault="005E5B91">
          <w:pPr>
            <w:pStyle w:val="3B6D1AB39E9D4702AE7F75FC3BC249DD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91"/>
    <w:rsid w:val="000018EB"/>
    <w:rsid w:val="00055F6E"/>
    <w:rsid w:val="00244AE3"/>
    <w:rsid w:val="004319D7"/>
    <w:rsid w:val="004350D7"/>
    <w:rsid w:val="00480C25"/>
    <w:rsid w:val="004C54C0"/>
    <w:rsid w:val="005E5B91"/>
    <w:rsid w:val="007746C4"/>
    <w:rsid w:val="00853201"/>
    <w:rsid w:val="00885358"/>
    <w:rsid w:val="008933A3"/>
    <w:rsid w:val="0089774E"/>
    <w:rsid w:val="008E68AF"/>
    <w:rsid w:val="008F1BD6"/>
    <w:rsid w:val="00944E4D"/>
    <w:rsid w:val="00AB3642"/>
    <w:rsid w:val="00C465F5"/>
    <w:rsid w:val="00C6374E"/>
    <w:rsid w:val="00C66778"/>
    <w:rsid w:val="00CF594C"/>
    <w:rsid w:val="00D709FF"/>
    <w:rsid w:val="00DA600D"/>
    <w:rsid w:val="00DE5B08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6D1AB39E9D4702AE7F75FC3BC249DD">
    <w:name w:val="3B6D1AB39E9D4702AE7F75FC3BC24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thursDAY 01st, febrUARY 2024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</Template>
  <TotalTime>197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awan</dc:creator>
  <cp:keywords>sales &amp; RECOVERY team report</cp:keywords>
  <dc:description/>
  <cp:lastModifiedBy>sultan</cp:lastModifiedBy>
  <cp:revision>45</cp:revision>
  <cp:lastPrinted>2022-05-20T05:51:00Z</cp:lastPrinted>
  <dcterms:created xsi:type="dcterms:W3CDTF">2022-05-20T06:02:00Z</dcterms:created>
  <dcterms:modified xsi:type="dcterms:W3CDTF">2024-02-01T11:08:00Z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